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347" w:rsidRDefault="00AF23E4">
      <w:pPr>
        <w:rPr>
          <w:b/>
          <w:sz w:val="24"/>
          <w:szCs w:val="24"/>
        </w:rPr>
      </w:pPr>
      <w:r w:rsidRPr="00AF23E4">
        <w:rPr>
          <w:b/>
          <w:sz w:val="24"/>
          <w:szCs w:val="24"/>
        </w:rPr>
        <w:t>Question 1</w:t>
      </w:r>
    </w:p>
    <w:p w:rsidR="000A58E3" w:rsidRDefault="000A58E3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CA"/>
        </w:rPr>
        <w:drawing>
          <wp:anchor distT="0" distB="0" distL="114300" distR="114300" simplePos="0" relativeHeight="251656192" behindDoc="1" locked="0" layoutInCell="1" allowOverlap="1" wp14:anchorId="65FCAE0F" wp14:editId="29AE6D1D">
            <wp:simplePos x="0" y="0"/>
            <wp:positionH relativeFrom="column">
              <wp:posOffset>590550</wp:posOffset>
            </wp:positionH>
            <wp:positionV relativeFrom="paragraph">
              <wp:posOffset>1050290</wp:posOffset>
            </wp:positionV>
            <wp:extent cx="4410075" cy="2619375"/>
            <wp:effectExtent l="0" t="0" r="9525" b="9525"/>
            <wp:wrapTight wrapText="bothSides">
              <wp:wrapPolygon edited="0">
                <wp:start x="0" y="0"/>
                <wp:lineTo x="0" y="21521"/>
                <wp:lineTo x="21553" y="21521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23E4" w:rsidRPr="00AF23E4">
        <w:rPr>
          <w:b/>
          <w:sz w:val="24"/>
          <w:szCs w:val="24"/>
        </w:rPr>
        <w:t xml:space="preserve">Figure 1 shows two first-order triangular finite </w:t>
      </w:r>
      <w:r w:rsidR="00AF23E4">
        <w:rPr>
          <w:b/>
          <w:sz w:val="24"/>
          <w:szCs w:val="24"/>
        </w:rPr>
        <w:t>elements used to</w:t>
      </w:r>
      <w:r w:rsidR="00AF23E4" w:rsidRPr="00AF23E4">
        <w:rPr>
          <w:b/>
          <w:sz w:val="24"/>
          <w:szCs w:val="24"/>
        </w:rPr>
        <w:t xml:space="preserve"> solve the Laplace equation for electrostatic potential. Find a local S-matrix for each triangle</w:t>
      </w:r>
      <w:r w:rsidR="00AF23E4">
        <w:rPr>
          <w:b/>
          <w:sz w:val="24"/>
          <w:szCs w:val="24"/>
        </w:rPr>
        <w:t xml:space="preserve"> </w:t>
      </w:r>
      <w:r w:rsidR="00AF23E4" w:rsidRPr="00AF23E4">
        <w:rPr>
          <w:b/>
          <w:sz w:val="24"/>
          <w:szCs w:val="24"/>
        </w:rPr>
        <w:t>and a global S-matrix for the mesh,</w:t>
      </w:r>
      <w:r w:rsidR="00AF23E4">
        <w:rPr>
          <w:b/>
          <w:sz w:val="24"/>
          <w:szCs w:val="24"/>
        </w:rPr>
        <w:t xml:space="preserve"> </w:t>
      </w:r>
      <w:r w:rsidR="00AF23E4" w:rsidRPr="00AF23E4">
        <w:rPr>
          <w:b/>
          <w:sz w:val="24"/>
          <w:szCs w:val="24"/>
        </w:rPr>
        <w:t>which consists of just these two triangles. The local (disjoint) and global (conjoint) node-numberings are shown in Figure 1(a) and (b), respectively. Also, Figure 1(a) shows the (x, y)-coordinates of the element vertices in meters.</w:t>
      </w:r>
    </w:p>
    <w:p w:rsidR="000A58E3" w:rsidRDefault="000A58E3">
      <w:pPr>
        <w:rPr>
          <w:b/>
          <w:sz w:val="24"/>
          <w:szCs w:val="24"/>
        </w:rPr>
      </w:pPr>
    </w:p>
    <w:p w:rsidR="000A58E3" w:rsidRPr="000A58E3" w:rsidRDefault="000A58E3" w:rsidP="000A58E3">
      <w:pPr>
        <w:rPr>
          <w:sz w:val="24"/>
          <w:szCs w:val="24"/>
        </w:rPr>
      </w:pPr>
    </w:p>
    <w:p w:rsidR="000A58E3" w:rsidRPr="000A58E3" w:rsidRDefault="000A58E3" w:rsidP="000A58E3">
      <w:pPr>
        <w:rPr>
          <w:sz w:val="24"/>
          <w:szCs w:val="24"/>
        </w:rPr>
      </w:pPr>
    </w:p>
    <w:p w:rsidR="000A58E3" w:rsidRPr="000A58E3" w:rsidRDefault="000A58E3" w:rsidP="000A58E3">
      <w:pPr>
        <w:rPr>
          <w:sz w:val="24"/>
          <w:szCs w:val="24"/>
        </w:rPr>
      </w:pPr>
    </w:p>
    <w:p w:rsidR="000A58E3" w:rsidRPr="000A58E3" w:rsidRDefault="000A58E3" w:rsidP="000A58E3">
      <w:pPr>
        <w:rPr>
          <w:sz w:val="24"/>
          <w:szCs w:val="24"/>
        </w:rPr>
      </w:pPr>
    </w:p>
    <w:p w:rsidR="000A58E3" w:rsidRPr="000A58E3" w:rsidRDefault="000A58E3" w:rsidP="000A58E3">
      <w:pPr>
        <w:rPr>
          <w:sz w:val="24"/>
          <w:szCs w:val="24"/>
        </w:rPr>
      </w:pPr>
    </w:p>
    <w:p w:rsidR="000A58E3" w:rsidRPr="000A58E3" w:rsidRDefault="000A58E3" w:rsidP="000A58E3">
      <w:pPr>
        <w:rPr>
          <w:sz w:val="24"/>
          <w:szCs w:val="24"/>
        </w:rPr>
      </w:pPr>
    </w:p>
    <w:p w:rsidR="000A58E3" w:rsidRPr="000A58E3" w:rsidRDefault="000A58E3" w:rsidP="000A58E3">
      <w:pPr>
        <w:rPr>
          <w:sz w:val="24"/>
          <w:szCs w:val="24"/>
        </w:rPr>
      </w:pPr>
    </w:p>
    <w:p w:rsidR="000A58E3" w:rsidRPr="000A58E3" w:rsidRDefault="000A58E3" w:rsidP="000A58E3">
      <w:pPr>
        <w:rPr>
          <w:sz w:val="24"/>
          <w:szCs w:val="24"/>
        </w:rPr>
      </w:pPr>
    </w:p>
    <w:p w:rsidR="000A58E3" w:rsidRDefault="000A58E3" w:rsidP="000A58E3">
      <w:pPr>
        <w:rPr>
          <w:b/>
          <w:sz w:val="24"/>
          <w:szCs w:val="24"/>
        </w:rPr>
      </w:pPr>
      <w:r>
        <w:rPr>
          <w:b/>
          <w:sz w:val="24"/>
          <w:szCs w:val="24"/>
        </w:rPr>
        <w:t>Local S-Matrices:</w:t>
      </w:r>
    </w:p>
    <w:p w:rsidR="000A58E3" w:rsidRPr="000A58E3" w:rsidRDefault="000A58E3" w:rsidP="000A58E3">
      <w:pPr>
        <w:rPr>
          <w:sz w:val="24"/>
          <w:szCs w:val="24"/>
        </w:rPr>
      </w:pPr>
      <w:r>
        <w:rPr>
          <w:sz w:val="24"/>
          <w:szCs w:val="24"/>
        </w:rPr>
        <w:t>Energy is each triangle is given by the following equation (taken from lecture slides):</w:t>
      </w:r>
    </w:p>
    <w:p w:rsidR="000A58E3" w:rsidRDefault="000A58E3" w:rsidP="000A58E3">
      <w:pPr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drawing>
          <wp:inline distT="0" distB="0" distL="0" distR="0">
            <wp:extent cx="2828925" cy="12039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793" cy="12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8E3" w:rsidRDefault="000A58E3" w:rsidP="000A58E3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From the above equation, we can see that </w:t>
      </w:r>
      <m:oMath>
        <m:r>
          <w:rPr>
            <w:rFonts w:ascii="Cambria Math" w:hAnsi="Cambria Math"/>
            <w:sz w:val="24"/>
            <w:szCs w:val="24"/>
          </w:rPr>
          <m:t xml:space="preserve">S=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∇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α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dS</m:t>
        </m:r>
      </m:oMath>
    </w:p>
    <w:p w:rsidR="000A58E3" w:rsidRDefault="000A58E3" w:rsidP="000A58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Using the example provided in the lecture FE1stOrder, a general form for S is formed:</w:t>
      </w:r>
    </w:p>
    <w:p w:rsidR="000A58E3" w:rsidRDefault="000A58E3" w:rsidP="000A58E3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4A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[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j+1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i+2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j+1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i+2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)]</m:t>
          </m:r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We also need the Area of each of the triangles: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A=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4"/>
          </w:rPr>
          <m:t>b*h</m:t>
        </m:r>
      </m:oMath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0.02)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A=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2*10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=2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cm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0A58E3" w:rsidRDefault="000A58E3" w:rsidP="000A58E3">
      <w:pPr>
        <w:pStyle w:val="ListParagraph"/>
        <w:numPr>
          <w:ilvl w:val="0"/>
          <w:numId w:val="2"/>
        </w:numPr>
        <w:ind w:left="0"/>
        <w:rPr>
          <w:sz w:val="24"/>
          <w:szCs w:val="24"/>
        </w:rPr>
      </w:pPr>
      <w:r>
        <w:rPr>
          <w:noProof/>
          <w:sz w:val="24"/>
          <w:szCs w:val="24"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-647700</wp:posOffset>
                </wp:positionV>
                <wp:extent cx="2162175" cy="1905000"/>
                <wp:effectExtent l="0" t="0" r="0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2175" cy="1905000"/>
                          <a:chOff x="0" y="0"/>
                          <a:chExt cx="2162175" cy="190500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25" y="137160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8E3" w:rsidRDefault="000A58E3" w:rsidP="000A58E3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2162175" cy="1905000"/>
                            <a:chOff x="0" y="0"/>
                            <a:chExt cx="2162175" cy="1905000"/>
                          </a:xfrm>
                        </wpg:grpSpPr>
                        <wps:wsp>
                          <wps:cNvPr id="3" name="Right Triangle 3"/>
                          <wps:cNvSpPr/>
                          <wps:spPr>
                            <a:xfrm>
                              <a:off x="438150" y="304800"/>
                              <a:ext cx="1247775" cy="1314450"/>
                            </a:xfrm>
                            <a:prstGeom prst="rt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9575" y="438150"/>
                              <a:ext cx="22860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8E3" w:rsidRDefault="000A58E3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62075" y="1390650"/>
                              <a:ext cx="22860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8E3" w:rsidRDefault="000A58E3" w:rsidP="000A58E3">
                                <w: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334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8E3" w:rsidRDefault="000A58E3" w:rsidP="000A58E3"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0.00, 0.02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8725" y="1657350"/>
                              <a:ext cx="9334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8E3" w:rsidRDefault="000A58E3" w:rsidP="000A58E3"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0.02, 0.00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638300"/>
                              <a:ext cx="9334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8E3" w:rsidRDefault="000A58E3" w:rsidP="000A58E3"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0.00</m:t>
                                        </m:r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, 0.00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1" o:spid="_x0000_s1026" style="position:absolute;left:0;text-align:left;margin-left:218.25pt;margin-top:-51pt;width:170.25pt;height:150pt;z-index:251671552" coordsize="21621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4286;top:13716;width:2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:rsidR="000A58E3" w:rsidRDefault="000A58E3" w:rsidP="000A58E3">
                        <w:r>
                          <w:t>2</w:t>
                        </w:r>
                      </w:p>
                    </w:txbxContent>
                  </v:textbox>
                </v:shape>
                <v:group id="Group 10" o:spid="_x0000_s1028" style="position:absolute;width:21621;height:19050" coordsize="21621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Right Triangle 3" o:spid="_x0000_s1029" type="#_x0000_t6" style="position:absolute;left:4381;top:3048;width:12478;height:13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" filled="f" strokecolor="black [3213]" strokeweight="2.25pt"/>
                  <v:shape id="Text Box 2" o:spid="_x0000_s1030" type="#_x0000_t202" style="position:absolute;left:4095;top:4381;width:228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:rsidR="000A58E3" w:rsidRDefault="000A58E3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" o:spid="_x0000_s1031" type="#_x0000_t202" style="position:absolute;left:13620;top:13906;width:2286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:rsidR="000A58E3" w:rsidRDefault="000A58E3" w:rsidP="000A58E3">
                          <w:r>
                            <w:t>3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width:933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:rsidR="000A58E3" w:rsidRDefault="000A58E3" w:rsidP="000A58E3"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0.00, 0.02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2" o:spid="_x0000_s1033" type="#_x0000_t202" style="position:absolute;left:12287;top:16573;width:933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:rsidR="000A58E3" w:rsidRDefault="000A58E3" w:rsidP="000A58E3"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0.02, 0.00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2" o:spid="_x0000_s1034" type="#_x0000_t202" style="position:absolute;top:16383;width:933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  <v:textbox>
                      <w:txbxContent>
                        <w:p w:rsidR="000A58E3" w:rsidRDefault="000A58E3" w:rsidP="000A58E3"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0.00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, 0.00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4"/>
          <w:szCs w:val="24"/>
        </w:rPr>
        <w:t>Triangle 1,2,3:</w:t>
      </w:r>
    </w:p>
    <w:p w:rsidR="000A58E3" w:rsidRP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Node 1: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0.00, 0.02</m:t>
            </m:r>
          </m:e>
        </m:d>
      </m:oMath>
    </w:p>
    <w:p w:rsidR="000A58E3" w:rsidRP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Node 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0.00, 0.00</m:t>
            </m:r>
          </m:e>
        </m:d>
      </m:oMath>
    </w:p>
    <w:p w:rsidR="000A58E3" w:rsidRP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Node 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0.02, 0.00</m:t>
            </m:r>
          </m:e>
        </m:d>
      </m:oMath>
    </w:p>
    <w:p w:rsidR="00AF23E4" w:rsidRDefault="00AF23E4" w:rsidP="000A58E3">
      <w:pPr>
        <w:rPr>
          <w:sz w:val="24"/>
          <w:szCs w:val="24"/>
        </w:rPr>
      </w:pPr>
    </w:p>
    <w:p w:rsidR="000A58E3" w:rsidRDefault="000A58E3" w:rsidP="000A58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Calculation of alphas (values in cm):</w:t>
      </w:r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0.25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0x+2y</m:t>
              </m:r>
            </m:e>
          </m:d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0.25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4-2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2y</m:t>
              </m:r>
            </m:e>
          </m:d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0.25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2x-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:rsidR="000A58E3" w:rsidRPr="000A58E3" w:rsidRDefault="000A58E3" w:rsidP="000A58E3">
      <w:pPr>
        <w:jc w:val="center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dS</m:t>
          </m:r>
        </m:oMath>
      </m:oMathPara>
    </w:p>
    <w:p w:rsidR="000A58E3" w:rsidRPr="000A58E3" w:rsidRDefault="000A58E3" w:rsidP="000A58E3">
      <w:pPr>
        <w:jc w:val="center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0A58E3" w:rsidRDefault="000A58E3" w:rsidP="000A58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Using the above equation (which matches the general form above), the following local S – matrix was generated:</w:t>
      </w:r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(1,2,3)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</m:d>
        </m:oMath>
      </m:oMathPara>
    </w:p>
    <w:p w:rsid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</w:p>
    <w:p w:rsid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</w:p>
    <w:p w:rsid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</w:p>
    <w:p w:rsid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</w:p>
    <w:p w:rsid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</w:p>
    <w:p w:rsid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</w:p>
    <w:p w:rsid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</w:p>
    <w:p w:rsid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</w:p>
    <w:p w:rsid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</w:p>
    <w:p w:rsid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</w:p>
    <w:p w:rsid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</w:p>
    <w:p w:rsidR="000A58E3" w:rsidRDefault="000A58E3" w:rsidP="000A58E3">
      <w:pPr>
        <w:pStyle w:val="ListParagraph"/>
        <w:ind w:left="0"/>
        <w:rPr>
          <w:rFonts w:eastAsiaTheme="minorEastAsia"/>
          <w:sz w:val="24"/>
          <w:szCs w:val="24"/>
        </w:rPr>
      </w:pPr>
    </w:p>
    <w:p w:rsidR="000A58E3" w:rsidRPr="000A58E3" w:rsidRDefault="000A58E3" w:rsidP="000A58E3">
      <w:pPr>
        <w:pStyle w:val="ListParagraph"/>
        <w:numPr>
          <w:ilvl w:val="0"/>
          <w:numId w:val="2"/>
        </w:numPr>
        <w:ind w:left="0"/>
        <w:rPr>
          <w:rFonts w:asciiTheme="majorHAnsi" w:eastAsiaTheme="minorEastAsia" w:hAnsiTheme="majorHAnsi"/>
          <w:sz w:val="24"/>
          <w:szCs w:val="24"/>
        </w:rPr>
      </w:pPr>
      <w:r>
        <w:rPr>
          <w:noProof/>
          <w:sz w:val="24"/>
          <w:szCs w:val="24"/>
          <w:lang w:eastAsia="en-CA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D4FA8A1" wp14:editId="7405368D">
                <wp:simplePos x="0" y="0"/>
                <wp:positionH relativeFrom="column">
                  <wp:posOffset>2809875</wp:posOffset>
                </wp:positionH>
                <wp:positionV relativeFrom="paragraph">
                  <wp:posOffset>-267335</wp:posOffset>
                </wp:positionV>
                <wp:extent cx="2228850" cy="190500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850" cy="1905000"/>
                          <a:chOff x="0" y="0"/>
                          <a:chExt cx="2228850" cy="1905000"/>
                        </a:xfrm>
                      </wpg:grpSpPr>
                      <wps:wsp>
                        <wps:cNvPr id="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28750" y="304800"/>
                            <a:ext cx="228600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58E3" w:rsidRDefault="000A58E3" w:rsidP="000A58E3">
                              <w: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2228850" cy="1905000"/>
                            <a:chOff x="0" y="0"/>
                            <a:chExt cx="2228850" cy="1905000"/>
                          </a:xfrm>
                        </wpg:grpSpPr>
                        <wps:wsp>
                          <wps:cNvPr id="16" name="Right Triangle 16"/>
                          <wps:cNvSpPr/>
                          <wps:spPr>
                            <a:xfrm rot="10800000">
                              <a:off x="438150" y="304800"/>
                              <a:ext cx="1247775" cy="1314450"/>
                            </a:xfrm>
                            <a:prstGeom prst="rtTriangle">
                              <a:avLst/>
                            </a:prstGeom>
                            <a:noFill/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0075" y="304800"/>
                              <a:ext cx="22860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8E3" w:rsidRDefault="000A58E3" w:rsidP="000A58E3"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850" y="1266825"/>
                              <a:ext cx="22860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8E3" w:rsidRDefault="000A58E3" w:rsidP="000A58E3">
                                <w:r>
                                  <w:t>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334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8E3" w:rsidRDefault="000A58E3" w:rsidP="000A58E3"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0.00, 0.02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8725" y="1657350"/>
                              <a:ext cx="9334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8E3" w:rsidRDefault="000A58E3" w:rsidP="000A58E3"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0.02, 0.00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5400" y="0"/>
                              <a:ext cx="933450" cy="247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A58E3" w:rsidRDefault="000A58E3" w:rsidP="000A58E3">
                                <m:oMathPara>
                                  <m:oMath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4"/>
                                            <w:szCs w:val="24"/>
                                          </w:rPr>
                                          <m:t>0.02, 0.02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D4FA8A1" id="Group 13" o:spid="_x0000_s1035" style="position:absolute;left:0;text-align:left;margin-left:221.25pt;margin-top:-21.05pt;width:175.5pt;height:150pt;z-index:251673600;mso-width-relative:margin" coordsize="22288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">
                <v:shape id="Text Box 2" o:spid="_x0000_s1036" type="#_x0000_t202" style="position:absolute;left:14287;top:3048;width:2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:rsidR="000A58E3" w:rsidRDefault="000A58E3" w:rsidP="000A58E3">
                        <w:r>
                          <w:t>4</w:t>
                        </w:r>
                      </w:p>
                    </w:txbxContent>
                  </v:textbox>
                </v:shape>
                <v:group id="Group 15" o:spid="_x0000_s1037" style="position:absolute;width:22288;height:19050" coordsize="22288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Right Triangle 16" o:spid="_x0000_s1038" type="#_x0000_t6" style="position:absolute;left:4381;top:3048;width:12478;height:13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" filled="f" strokecolor="black [3213]" strokeweight="2.25pt"/>
                  <v:shape id="Text Box 2" o:spid="_x0000_s1039" type="#_x0000_t202" style="position:absolute;left:6000;top:3048;width:2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:rsidR="000A58E3" w:rsidRDefault="000A58E3" w:rsidP="000A58E3">
                          <w:r>
                            <w:t>5</w:t>
                          </w:r>
                        </w:p>
                      </w:txbxContent>
                    </v:textbox>
                  </v:shape>
                  <v:shape id="Text Box 2" o:spid="_x0000_s1040" type="#_x0000_t202" style="position:absolute;left:14668;top:12668;width:2286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<v:textbox>
                      <w:txbxContent>
                        <w:p w:rsidR="000A58E3" w:rsidRDefault="000A58E3" w:rsidP="000A58E3">
                          <w:r>
                            <w:t>6</w:t>
                          </w:r>
                        </w:p>
                      </w:txbxContent>
                    </v:textbox>
                  </v:shape>
                  <v:shape id="Text Box 2" o:spid="_x0000_s1041" type="#_x0000_t202" style="position:absolute;width:933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<v:textbox>
                      <w:txbxContent>
                        <w:p w:rsidR="000A58E3" w:rsidRDefault="000A58E3" w:rsidP="000A58E3"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0.00, 0.02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2" o:spid="_x0000_s1042" type="#_x0000_t202" style="position:absolute;left:12287;top:16573;width:9334;height:2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0A58E3" w:rsidRDefault="000A58E3" w:rsidP="000A58E3"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0.02, 0.00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2" o:spid="_x0000_s1043" type="#_x0000_t202" style="position:absolute;left:12954;width:9334;height:24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:rsidR="000A58E3" w:rsidRDefault="000A58E3" w:rsidP="000A58E3">
                          <m:oMathPara>
                            <m:oMath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0.02, 0.02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0A58E3">
        <w:rPr>
          <w:rFonts w:asciiTheme="majorHAnsi" w:eastAsiaTheme="minorEastAsia" w:hAnsiTheme="majorHAnsi"/>
          <w:sz w:val="24"/>
          <w:szCs w:val="24"/>
        </w:rPr>
        <w:t>Triangle (4,5,6):</w:t>
      </w:r>
      <w:r w:rsidRPr="000A58E3">
        <w:rPr>
          <w:noProof/>
          <w:sz w:val="24"/>
          <w:szCs w:val="24"/>
          <w:lang w:eastAsia="en-CA"/>
        </w:rPr>
        <w:t xml:space="preserve"> </w:t>
      </w:r>
    </w:p>
    <w:p w:rsidR="000A58E3" w:rsidRPr="000A58E3" w:rsidRDefault="000A58E3" w:rsidP="000A58E3">
      <w:pPr>
        <w:pStyle w:val="NoSpacing"/>
        <w:rPr>
          <w:rFonts w:asciiTheme="majorHAnsi" w:eastAsiaTheme="minorEastAsia" w:hAnsiTheme="majorHAnsi"/>
          <w:sz w:val="24"/>
          <w:szCs w:val="24"/>
        </w:rPr>
      </w:pPr>
      <w:r w:rsidRPr="000A58E3">
        <w:rPr>
          <w:rFonts w:asciiTheme="majorHAnsi" w:hAnsiTheme="majorHAnsi"/>
          <w:sz w:val="24"/>
          <w:szCs w:val="24"/>
        </w:rPr>
        <w:t xml:space="preserve">Node </w:t>
      </w:r>
      <w:r>
        <w:rPr>
          <w:rFonts w:asciiTheme="majorHAnsi" w:hAnsiTheme="majorHAnsi"/>
          <w:sz w:val="24"/>
          <w:szCs w:val="24"/>
        </w:rPr>
        <w:t>4</w:t>
      </w:r>
      <w:r w:rsidRPr="000A58E3">
        <w:rPr>
          <w:rFonts w:asciiTheme="majorHAnsi" w:hAnsiTheme="majorHAnsi"/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sub>
            </m:sSub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0.0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, 0.02</m:t>
            </m:r>
          </m:e>
        </m:d>
      </m:oMath>
    </w:p>
    <w:p w:rsidR="000A58E3" w:rsidRPr="000A58E3" w:rsidRDefault="000A58E3" w:rsidP="000A58E3">
      <w:pPr>
        <w:pStyle w:val="NoSpacing"/>
        <w:rPr>
          <w:rFonts w:asciiTheme="majorHAnsi" w:eastAsiaTheme="minorEastAsia" w:hAnsiTheme="majorHAnsi"/>
          <w:sz w:val="24"/>
          <w:szCs w:val="24"/>
        </w:rPr>
      </w:pPr>
      <w:r w:rsidRPr="000A58E3">
        <w:rPr>
          <w:rFonts w:asciiTheme="majorHAnsi" w:hAnsiTheme="majorHAnsi"/>
          <w:sz w:val="24"/>
          <w:szCs w:val="24"/>
        </w:rPr>
        <w:t xml:space="preserve">Node </w:t>
      </w:r>
      <w:r>
        <w:rPr>
          <w:rFonts w:asciiTheme="majorHAnsi" w:hAnsiTheme="majorHAnsi"/>
          <w:sz w:val="24"/>
          <w:szCs w:val="24"/>
        </w:rPr>
        <w:t>5</w:t>
      </w:r>
      <w:r w:rsidRPr="000A58E3">
        <w:rPr>
          <w:rFonts w:asciiTheme="majorHAnsi" w:hAnsiTheme="majorHAnsi"/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sub>
            </m:sSub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0.00, 0.02</m:t>
            </m:r>
          </m:e>
        </m:d>
      </m:oMath>
    </w:p>
    <w:p w:rsidR="000A58E3" w:rsidRPr="000A58E3" w:rsidRDefault="000A58E3" w:rsidP="000A58E3">
      <w:pPr>
        <w:pStyle w:val="NoSpacing"/>
        <w:rPr>
          <w:rFonts w:asciiTheme="majorHAnsi" w:eastAsiaTheme="minorEastAsia" w:hAnsiTheme="majorHAnsi"/>
          <w:sz w:val="24"/>
          <w:szCs w:val="24"/>
        </w:rPr>
      </w:pPr>
      <w:r w:rsidRPr="000A58E3">
        <w:rPr>
          <w:rFonts w:asciiTheme="majorHAnsi" w:hAnsiTheme="majorHAnsi"/>
          <w:sz w:val="24"/>
          <w:szCs w:val="24"/>
        </w:rPr>
        <w:t xml:space="preserve">Node </w:t>
      </w:r>
      <w:r>
        <w:rPr>
          <w:rFonts w:asciiTheme="majorHAnsi" w:hAnsiTheme="majorHAnsi"/>
          <w:sz w:val="24"/>
          <w:szCs w:val="24"/>
        </w:rPr>
        <w:t>6</w:t>
      </w:r>
      <w:r w:rsidRPr="000A58E3">
        <w:rPr>
          <w:rFonts w:asciiTheme="majorHAnsi" w:hAnsiTheme="majorHAnsi"/>
          <w:sz w:val="24"/>
          <w:szCs w:val="24"/>
        </w:rPr>
        <w:t xml:space="preserve">: </w:t>
      </w:r>
      <m:oMath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sub>
            </m:sSub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0.02, 0.00</m:t>
            </m:r>
          </m:e>
        </m:d>
      </m:oMath>
    </w:p>
    <w:p w:rsidR="000A58E3" w:rsidRDefault="000A58E3" w:rsidP="000A58E3">
      <w:pPr>
        <w:rPr>
          <w:rFonts w:eastAsiaTheme="minorEastAsia"/>
          <w:sz w:val="24"/>
          <w:szCs w:val="24"/>
        </w:rPr>
      </w:pPr>
    </w:p>
    <w:p w:rsidR="000A58E3" w:rsidRDefault="000A58E3" w:rsidP="000A58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Calculation of alphas (values in cm):</w:t>
      </w:r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0.25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4+2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x+2y</m:t>
              </m:r>
            </m:e>
          </m:d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0.25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-4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-2x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+0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den>
          </m:f>
          <m:d>
            <m:dPr>
              <m:begChr m:val="[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+x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]</m:t>
          </m:r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0.25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-4+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x-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:rsidR="000A58E3" w:rsidRPr="000A58E3" w:rsidRDefault="000A58E3" w:rsidP="000A58E3">
      <w:pPr>
        <w:jc w:val="center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m:rPr>
              <m:sty m:val="b"/>
            </m:rP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∙</m:t>
              </m:r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</w:rPr>
                <m:t>∇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 dS</m:t>
          </m:r>
        </m:oMath>
      </m:oMathPara>
    </w:p>
    <w:p w:rsidR="000A58E3" w:rsidRPr="000A58E3" w:rsidRDefault="000A58E3" w:rsidP="000A58E3">
      <w:pPr>
        <w:jc w:val="center"/>
        <w:rPr>
          <w:rFonts w:eastAsiaTheme="minorEastAsia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i,j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∇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0A58E3" w:rsidRDefault="000A58E3" w:rsidP="000A58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Using the above equation (which matches the general form above), the following local S – matrix was generated:</w:t>
      </w:r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(4,5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0.5</m:t>
                    </m:r>
                  </m:e>
                </m:mr>
              </m:m>
            </m:e>
          </m:d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</w:p>
    <w:p w:rsidR="000A58E3" w:rsidRDefault="000A58E3" w:rsidP="000A58E3">
      <w:pPr>
        <w:rPr>
          <w:rFonts w:eastAsiaTheme="minorEastAsia"/>
          <w:sz w:val="24"/>
          <w:szCs w:val="24"/>
        </w:rPr>
      </w:pPr>
    </w:p>
    <w:p w:rsidR="000A58E3" w:rsidRDefault="000A58E3" w:rsidP="000A58E3">
      <w:pPr>
        <w:rPr>
          <w:rFonts w:eastAsiaTheme="minorEastAsia"/>
          <w:sz w:val="24"/>
          <w:szCs w:val="24"/>
        </w:rPr>
      </w:pPr>
    </w:p>
    <w:p w:rsidR="000A58E3" w:rsidRDefault="000A58E3" w:rsidP="000A58E3">
      <w:pPr>
        <w:rPr>
          <w:rFonts w:eastAsiaTheme="minorEastAsia"/>
          <w:sz w:val="24"/>
          <w:szCs w:val="24"/>
        </w:rPr>
      </w:pPr>
    </w:p>
    <w:p w:rsidR="000A58E3" w:rsidRDefault="000A58E3" w:rsidP="000A58E3">
      <w:pPr>
        <w:rPr>
          <w:rFonts w:eastAsiaTheme="minorEastAsia"/>
          <w:sz w:val="24"/>
          <w:szCs w:val="24"/>
        </w:rPr>
      </w:pPr>
    </w:p>
    <w:p w:rsidR="000A58E3" w:rsidRDefault="000A58E3" w:rsidP="000A58E3">
      <w:pPr>
        <w:rPr>
          <w:rFonts w:eastAsiaTheme="minorEastAsia"/>
          <w:sz w:val="24"/>
          <w:szCs w:val="24"/>
        </w:rPr>
      </w:pPr>
    </w:p>
    <w:p w:rsidR="000A58E3" w:rsidRDefault="000A58E3" w:rsidP="000A58E3">
      <w:pPr>
        <w:rPr>
          <w:rFonts w:eastAsiaTheme="minorEastAsia"/>
          <w:sz w:val="24"/>
          <w:szCs w:val="24"/>
        </w:rPr>
      </w:pPr>
    </w:p>
    <w:p w:rsidR="000A58E3" w:rsidRDefault="000A58E3" w:rsidP="000A58E3">
      <w:pPr>
        <w:rPr>
          <w:rFonts w:eastAsiaTheme="minorEastAsia"/>
          <w:sz w:val="24"/>
          <w:szCs w:val="24"/>
        </w:rPr>
      </w:pPr>
    </w:p>
    <w:p w:rsidR="000A58E3" w:rsidRDefault="000A58E3" w:rsidP="000A58E3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b/>
          <w:sz w:val="24"/>
          <w:szCs w:val="24"/>
        </w:rPr>
        <w:lastRenderedPageBreak/>
        <w:t>Global Matrix:</w:t>
      </w:r>
    </w:p>
    <w:p w:rsidR="000A58E3" w:rsidRDefault="000A58E3" w:rsidP="000A58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In order to find the Global Matrix, we use the following equation:</w:t>
      </w:r>
    </w:p>
    <w:p w:rsidR="000A58E3" w:rsidRPr="000A58E3" w:rsidRDefault="000A58E3" w:rsidP="000A58E3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dis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</m:t>
          </m:r>
        </m:oMath>
      </m:oMathPara>
    </w:p>
    <w:p w:rsidR="000A58E3" w:rsidRDefault="000A58E3" w:rsidP="000A58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C is a conjoint numbering matrix and </w:t>
      </w:r>
      <w:proofErr w:type="spellStart"/>
      <w:r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  <w:vertAlign w:val="subscript"/>
        </w:rPr>
        <w:t>dis</w:t>
      </w:r>
      <w:proofErr w:type="spellEnd"/>
      <w:r>
        <w:rPr>
          <w:rFonts w:eastAsiaTheme="minorEastAsia"/>
          <w:sz w:val="24"/>
          <w:szCs w:val="24"/>
        </w:rPr>
        <w:t xml:space="preserve"> is a 6x6 matrix created by combining the two local S-matrices in the following manner:</w:t>
      </w:r>
    </w:p>
    <w:p w:rsidR="000A58E3" w:rsidRPr="000A58E3" w:rsidRDefault="000A58E3" w:rsidP="000A58E3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dis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1,2,3</m:t>
                        </m:r>
                      </m:sup>
                    </m:sSup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4,5,6</m:t>
                        </m:r>
                      </m:sup>
                    </m:sSup>
                  </m:e>
                </m:mr>
              </m:m>
            </m:e>
          </m:d>
        </m:oMath>
      </m:oMathPara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Since each triangle has 3 nodes each separately, and when conjoint, there are 4 nodes (nodes 1 and 5 are common, and nodes 3 and 6 are common), C will be a 6x4 matrix:</w:t>
      </w:r>
    </w:p>
    <w:p w:rsidR="000A58E3" w:rsidRDefault="000A58E3" w:rsidP="000A58E3">
      <w:pPr>
        <w:jc w:val="center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C=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3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0A58E3" w:rsidRPr="000A58E3" w:rsidRDefault="000A58E3" w:rsidP="000A58E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</w:t>
      </w:r>
      <w:proofErr w:type="spellStart"/>
      <w:r>
        <w:rPr>
          <w:rFonts w:eastAsiaTheme="minorEastAsia"/>
          <w:sz w:val="24"/>
          <w:szCs w:val="24"/>
        </w:rPr>
        <w:t>S</w:t>
      </w:r>
      <w:r>
        <w:rPr>
          <w:rFonts w:eastAsiaTheme="minorEastAsia"/>
          <w:sz w:val="24"/>
          <w:szCs w:val="24"/>
          <w:vertAlign w:val="subscript"/>
        </w:rPr>
        <w:t>dis</w:t>
      </w:r>
      <w:proofErr w:type="spellEnd"/>
      <w:r>
        <w:rPr>
          <w:rFonts w:eastAsiaTheme="minorEastAsia"/>
          <w:sz w:val="24"/>
          <w:szCs w:val="24"/>
        </w:rPr>
        <w:t>, a combination of the two local S-matrices, will be 6x6:</w:t>
      </w:r>
    </w:p>
    <w:p w:rsidR="000A58E3" w:rsidRPr="000A58E3" w:rsidRDefault="000A58E3" w:rsidP="000A58E3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dis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</m:m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0.5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0A58E3" w:rsidRPr="000A58E3" w:rsidRDefault="000A58E3" w:rsidP="000A58E3">
      <w:pPr>
        <w:rPr>
          <w:rFonts w:eastAsiaTheme="minorEastAsia"/>
          <w:b/>
          <w:sz w:val="24"/>
          <w:szCs w:val="24"/>
        </w:rPr>
      </w:pPr>
    </w:p>
    <w:p w:rsidR="000A58E3" w:rsidRPr="000A58E3" w:rsidRDefault="000A58E3" w:rsidP="000A58E3">
      <w:pPr>
        <w:rPr>
          <w:rFonts w:eastAsiaTheme="minorEastAsia"/>
          <w:b/>
          <w:sz w:val="24"/>
          <w:szCs w:val="24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S=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dis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C</m:t>
          </m:r>
        </m:oMath>
      </m:oMathPara>
      <w:bookmarkStart w:id="0" w:name="_GoBack"/>
      <w:bookmarkEnd w:id="0"/>
    </w:p>
    <w:p w:rsidR="000A58E3" w:rsidRPr="000A58E3" w:rsidRDefault="000A58E3" w:rsidP="000A58E3">
      <w:pPr>
        <w:jc w:val="center"/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4"/>
              <w:szCs w:val="24"/>
            </w:rPr>
            <m:t>S=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-0.5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-0.5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-0.5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-0.5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-0.5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0A58E3" w:rsidRPr="000A58E3" w:rsidRDefault="000A58E3" w:rsidP="000A58E3">
      <w:pPr>
        <w:jc w:val="center"/>
        <w:rPr>
          <w:rFonts w:eastAsiaTheme="minorEastAsia"/>
          <w:sz w:val="24"/>
          <w:szCs w:val="24"/>
        </w:rPr>
      </w:pPr>
    </w:p>
    <w:sectPr w:rsidR="000A58E3" w:rsidRPr="000A58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C43E1"/>
    <w:multiLevelType w:val="hybridMultilevel"/>
    <w:tmpl w:val="7E32E962"/>
    <w:lvl w:ilvl="0" w:tplc="09C4E0F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C63BDF"/>
    <w:multiLevelType w:val="hybridMultilevel"/>
    <w:tmpl w:val="62280C9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E4"/>
    <w:rsid w:val="000A58E3"/>
    <w:rsid w:val="006C3347"/>
    <w:rsid w:val="00AF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6A9DA"/>
  <w15:chartTrackingRefBased/>
  <w15:docId w15:val="{4A033AA5-9926-45DF-A5F9-EE4C7A46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8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A58E3"/>
    <w:rPr>
      <w:color w:val="808080"/>
    </w:rPr>
  </w:style>
  <w:style w:type="paragraph" w:styleId="NoSpacing">
    <w:name w:val="No Spacing"/>
    <w:uiPriority w:val="1"/>
    <w:qFormat/>
    <w:rsid w:val="000A58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7FF95DFC</Template>
  <TotalTime>283</TotalTime>
  <Pages>4</Pages>
  <Words>525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 Bashar</dc:creator>
  <cp:keywords/>
  <dc:description/>
  <cp:lastModifiedBy>Sharhad Bashar</cp:lastModifiedBy>
  <cp:revision>1</cp:revision>
  <dcterms:created xsi:type="dcterms:W3CDTF">2016-10-22T21:04:00Z</dcterms:created>
  <dcterms:modified xsi:type="dcterms:W3CDTF">2016-10-23T01:47:00Z</dcterms:modified>
</cp:coreProperties>
</file>